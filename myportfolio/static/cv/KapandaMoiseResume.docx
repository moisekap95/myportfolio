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5BC80AED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D6E9782" w14:textId="77777777" w:rsidR="00556337" w:rsidRPr="00565B06" w:rsidRDefault="00320D10" w:rsidP="00E5521B">
            <w:pPr>
              <w:pStyle w:val="Title"/>
            </w:pPr>
            <w:r>
              <w:t>Moïse</w:t>
            </w:r>
          </w:p>
          <w:p w14:paraId="46B75202" w14:textId="77777777" w:rsidR="00FE18B2" w:rsidRPr="00565B06" w:rsidRDefault="00320D10" w:rsidP="00320D10">
            <w:pPr>
              <w:pStyle w:val="Subtitle"/>
            </w:pPr>
            <w:r>
              <w:t>Kapanda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65"/>
              <w:gridCol w:w="385"/>
            </w:tblGrid>
            <w:tr w:rsidR="00323C3F" w:rsidRPr="009D0878" w14:paraId="155B5FCA" w14:textId="77777777" w:rsidTr="00320D10">
              <w:trPr>
                <w:trHeight w:val="318"/>
              </w:trPr>
              <w:tc>
                <w:tcPr>
                  <w:tcW w:w="346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1D1F344" w14:textId="77777777" w:rsidR="00323C3F" w:rsidRPr="009D0878" w:rsidRDefault="00320D10" w:rsidP="00323C3F">
                  <w:pPr>
                    <w:pStyle w:val="ContactInfo"/>
                  </w:pPr>
                  <w:r>
                    <w:t>Lodi,  New Jersey 07644</w:t>
                  </w:r>
                </w:p>
              </w:tc>
              <w:tc>
                <w:tcPr>
                  <w:tcW w:w="38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E6E37B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B075663" wp14:editId="3389DBBF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2A08DF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9C28C74" w14:textId="77777777" w:rsidTr="00320D10">
              <w:trPr>
                <w:trHeight w:val="309"/>
              </w:trPr>
              <w:tc>
                <w:tcPr>
                  <w:tcW w:w="3465" w:type="dxa"/>
                  <w:tcMar>
                    <w:left w:w="720" w:type="dxa"/>
                    <w:right w:w="29" w:type="dxa"/>
                  </w:tcMar>
                </w:tcPr>
                <w:p w14:paraId="6D7694BB" w14:textId="77777777" w:rsidR="00323C3F" w:rsidRPr="009D0878" w:rsidRDefault="00320D10" w:rsidP="00323C3F">
                  <w:pPr>
                    <w:pStyle w:val="ContactInfo"/>
                  </w:pPr>
                  <w:r>
                    <w:t xml:space="preserve">+ 1 (908) 342-7103  </w:t>
                  </w:r>
                </w:p>
              </w:tc>
              <w:tc>
                <w:tcPr>
                  <w:tcW w:w="385" w:type="dxa"/>
                  <w:tcMar>
                    <w:left w:w="0" w:type="dxa"/>
                    <w:right w:w="0" w:type="dxa"/>
                  </w:tcMar>
                </w:tcPr>
                <w:p w14:paraId="7934CDA8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C008AD" wp14:editId="4419A9F7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68E698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1C0ADEC9" w14:textId="77777777" w:rsidTr="00320D10">
              <w:trPr>
                <w:trHeight w:val="318"/>
              </w:trPr>
              <w:tc>
                <w:tcPr>
                  <w:tcW w:w="3465" w:type="dxa"/>
                  <w:tcMar>
                    <w:left w:w="720" w:type="dxa"/>
                    <w:right w:w="29" w:type="dxa"/>
                  </w:tcMar>
                </w:tcPr>
                <w:p w14:paraId="37934A08" w14:textId="77777777" w:rsidR="00A96B7D" w:rsidRPr="009D0878" w:rsidRDefault="006948EB" w:rsidP="00A96B7D">
                  <w:pPr>
                    <w:pStyle w:val="ContactInfo"/>
                  </w:pPr>
                  <w:hyperlink r:id="rId8" w:history="1">
                    <w:r w:rsidR="00A96B7D" w:rsidRPr="00ED6867">
                      <w:rPr>
                        <w:rStyle w:val="Hyperlink"/>
                      </w:rPr>
                      <w:t>moisekapanda@gmail.com</w:t>
                    </w:r>
                  </w:hyperlink>
                </w:p>
              </w:tc>
              <w:tc>
                <w:tcPr>
                  <w:tcW w:w="385" w:type="dxa"/>
                  <w:tcMar>
                    <w:left w:w="0" w:type="dxa"/>
                    <w:right w:w="0" w:type="dxa"/>
                  </w:tcMar>
                </w:tcPr>
                <w:p w14:paraId="288BF38B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9A4FC2" wp14:editId="65F295F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24D5A1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F36E93F" w14:textId="77777777" w:rsidTr="00320D10">
              <w:trPr>
                <w:trHeight w:val="318"/>
              </w:trPr>
              <w:tc>
                <w:tcPr>
                  <w:tcW w:w="3465" w:type="dxa"/>
                  <w:tcMar>
                    <w:left w:w="720" w:type="dxa"/>
                    <w:right w:w="29" w:type="dxa"/>
                  </w:tcMar>
                </w:tcPr>
                <w:p w14:paraId="68117CD7" w14:textId="77777777" w:rsidR="00320D10" w:rsidRPr="009D0878" w:rsidRDefault="006948EB" w:rsidP="00320D10">
                  <w:pPr>
                    <w:pStyle w:val="ContactInfo"/>
                  </w:pPr>
                  <w:hyperlink r:id="rId9" w:history="1">
                    <w:r w:rsidR="00320D10" w:rsidRPr="00ED6867">
                      <w:rPr>
                        <w:rStyle w:val="Hyperlink"/>
                      </w:rPr>
                      <w:t>www.moise95.win</w:t>
                    </w:r>
                  </w:hyperlink>
                </w:p>
              </w:tc>
              <w:tc>
                <w:tcPr>
                  <w:tcW w:w="385" w:type="dxa"/>
                  <w:tcMar>
                    <w:left w:w="0" w:type="dxa"/>
                    <w:right w:w="0" w:type="dxa"/>
                  </w:tcMar>
                </w:tcPr>
                <w:p w14:paraId="01EF2A50" w14:textId="77777777" w:rsidR="00323C3F" w:rsidRPr="009D0878" w:rsidRDefault="00320D10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66F6844" wp14:editId="1AFFBC24">
                            <wp:extent cx="118872" cy="118872"/>
                            <wp:effectExtent l="0" t="0" r="0" b="0"/>
                            <wp:docPr id="1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E4E1A0" id="Website_x0020_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68E8209" w14:textId="77777777" w:rsidTr="00320D10">
              <w:trPr>
                <w:trHeight w:val="907"/>
              </w:trPr>
              <w:tc>
                <w:tcPr>
                  <w:tcW w:w="3465" w:type="dxa"/>
                  <w:tcMar>
                    <w:left w:w="720" w:type="dxa"/>
                    <w:right w:w="29" w:type="dxa"/>
                  </w:tcMar>
                </w:tcPr>
                <w:p w14:paraId="089EF9D9" w14:textId="77777777" w:rsidR="00320D10" w:rsidRDefault="006948EB" w:rsidP="00320D10">
                  <w:pPr>
                    <w:pStyle w:val="ContactInfo"/>
                  </w:pPr>
                  <w:hyperlink r:id="rId10" w:history="1">
                    <w:r w:rsidR="00320D10" w:rsidRPr="00ED6867">
                      <w:rPr>
                        <w:rStyle w:val="Hyperlink"/>
                      </w:rPr>
                      <w:t>www.github.com/moisekap95</w:t>
                    </w:r>
                  </w:hyperlink>
                </w:p>
                <w:p w14:paraId="55E3A9C9" w14:textId="77777777" w:rsidR="00320D10" w:rsidRPr="009D0878" w:rsidRDefault="00320D10" w:rsidP="00320D10">
                  <w:pPr>
                    <w:pStyle w:val="ContactInfo"/>
                  </w:pPr>
                </w:p>
              </w:tc>
              <w:tc>
                <w:tcPr>
                  <w:tcW w:w="385" w:type="dxa"/>
                  <w:tcMar>
                    <w:left w:w="0" w:type="dxa"/>
                    <w:right w:w="0" w:type="dxa"/>
                  </w:tcMar>
                </w:tcPr>
                <w:p w14:paraId="19F56774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FE176D6" wp14:editId="6798CDB3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3101F6" id="Website_x0020_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41F9C9D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20456B4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458026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75A6BA" wp14:editId="4E89FCEB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2A036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F614797" w14:textId="77777777" w:rsidR="000E24AC" w:rsidRPr="00565B06" w:rsidRDefault="00320D10" w:rsidP="00320D10">
            <w:pPr>
              <w:pStyle w:val="Heading1"/>
              <w:outlineLvl w:val="0"/>
            </w:pPr>
            <w:r>
              <w:t>SUMMARY</w:t>
            </w:r>
          </w:p>
        </w:tc>
      </w:tr>
    </w:tbl>
    <w:p w14:paraId="6B7F11FA" w14:textId="594285F0" w:rsidR="00A77B4D" w:rsidRPr="00565B06" w:rsidRDefault="00320D10" w:rsidP="007850D1">
      <w:r w:rsidRPr="00320D10">
        <w:t>Client-foc</w:t>
      </w:r>
      <w:r w:rsidR="00CD1091">
        <w:t xml:space="preserve">used Junior Software </w:t>
      </w:r>
      <w:r w:rsidR="003F457B">
        <w:t>Developer</w:t>
      </w:r>
      <w:r w:rsidR="002921F4">
        <w:t xml:space="preserve"> with 2</w:t>
      </w:r>
      <w:r w:rsidR="00CD1091">
        <w:t xml:space="preserve"> year</w:t>
      </w:r>
      <w:r w:rsidRPr="00320D10">
        <w:t xml:space="preserve"> of </w:t>
      </w:r>
      <w:r w:rsidR="00CD1091">
        <w:t xml:space="preserve">freelancing </w:t>
      </w:r>
      <w:r w:rsidRPr="00320D10">
        <w:t>experience designing innovative web applications and achieving high client satisfaction.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DBACBC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E194D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F588F8C" wp14:editId="538795D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0E89B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D16C61A" w14:textId="77777777" w:rsidR="00A77B4D" w:rsidRPr="00565B06" w:rsidRDefault="006948E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27C51717DCE12408608BF21724AA21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228868F" w14:textId="03372D96" w:rsidR="007C0E0E" w:rsidRPr="00565B06" w:rsidRDefault="00A96B7D" w:rsidP="00B47E1E">
      <w:pPr>
        <w:pStyle w:val="Heading2"/>
      </w:pPr>
      <w:r>
        <w:t xml:space="preserve">Bachelor in </w:t>
      </w:r>
      <w:r w:rsidR="00143DEE">
        <w:t>IT</w:t>
      </w:r>
      <w:r w:rsidR="007C0E0E" w:rsidRPr="00565B06">
        <w:t xml:space="preserve">| </w:t>
      </w:r>
      <w:r w:rsidR="00143DEE" w:rsidRPr="00143DEE">
        <w:rPr>
          <w:rStyle w:val="Emphasis"/>
        </w:rPr>
        <w:t xml:space="preserve">Western Governors University </w:t>
      </w:r>
      <w:r>
        <w:rPr>
          <w:rStyle w:val="Emphasis"/>
        </w:rPr>
        <w:t xml:space="preserve">– </w:t>
      </w:r>
      <w:r w:rsidR="00143DEE" w:rsidRPr="00143DEE">
        <w:rPr>
          <w:rStyle w:val="Emphasis"/>
        </w:rPr>
        <w:t>Salt Lake City, UT</w:t>
      </w:r>
    </w:p>
    <w:p w14:paraId="37BED9B1" w14:textId="77777777" w:rsidR="007C0E0E" w:rsidRPr="00565B06" w:rsidRDefault="00A96B7D" w:rsidP="004F199F">
      <w:pPr>
        <w:pStyle w:val="Heading3"/>
      </w:pPr>
      <w:r>
        <w:t>January 2017</w:t>
      </w:r>
      <w:r w:rsidR="007C0E0E" w:rsidRPr="00565B06">
        <w:t xml:space="preserve"> – </w:t>
      </w:r>
      <w:r>
        <w:t>June 2018</w:t>
      </w:r>
    </w:p>
    <w:p w14:paraId="2FB2288E" w14:textId="7CB701A4" w:rsidR="000E24AC" w:rsidRPr="00565B06" w:rsidRDefault="00A96B7D" w:rsidP="007850D1">
      <w:r w:rsidRPr="00A96B7D">
        <w:t>Continuing education in</w:t>
      </w:r>
      <w:r w:rsidR="00CD1091">
        <w:t xml:space="preserve"> </w:t>
      </w:r>
      <w:r w:rsidR="003F457B">
        <w:t>Software Development</w:t>
      </w:r>
      <w:r w:rsidRPr="00A96B7D">
        <w:t>.</w:t>
      </w:r>
    </w:p>
    <w:p w14:paraId="60CA8D7A" w14:textId="71F82404" w:rsidR="007C0E0E" w:rsidRPr="00565B06" w:rsidRDefault="008046A1" w:rsidP="00B47E1E">
      <w:pPr>
        <w:pStyle w:val="Heading2"/>
      </w:pPr>
      <w:r>
        <w:t xml:space="preserve">Associate in </w:t>
      </w:r>
      <w:r w:rsidR="00143DEE">
        <w:t>IT</w:t>
      </w:r>
      <w:r w:rsidR="007C0E0E" w:rsidRPr="00565B06">
        <w:t xml:space="preserve"> | </w:t>
      </w:r>
      <w:r>
        <w:rPr>
          <w:rStyle w:val="Emphasis"/>
        </w:rPr>
        <w:t>Bergen Community College – Paramus, NJ</w:t>
      </w:r>
    </w:p>
    <w:p w14:paraId="55A25C82" w14:textId="77777777" w:rsidR="007C0E0E" w:rsidRPr="00565B06" w:rsidRDefault="00A96B7D" w:rsidP="004F199F">
      <w:pPr>
        <w:pStyle w:val="Heading3"/>
      </w:pPr>
      <w:r>
        <w:t>JANuary 2014</w:t>
      </w:r>
      <w:r w:rsidR="007C0E0E" w:rsidRPr="00565B06">
        <w:t xml:space="preserve"> – </w:t>
      </w:r>
      <w:r>
        <w:t>DECEmber 2016</w:t>
      </w:r>
    </w:p>
    <w:p w14:paraId="50C3C33D" w14:textId="0D748144" w:rsidR="007C0E0E" w:rsidRPr="00565B06" w:rsidRDefault="00A96B7D" w:rsidP="007C0E0E">
      <w:r w:rsidRPr="00A96B7D">
        <w:t xml:space="preserve">Graduated in Information </w:t>
      </w:r>
      <w:r w:rsidR="00AD2081">
        <w:t>Technology</w:t>
      </w:r>
      <w:r w:rsidRPr="00A96B7D">
        <w:t xml:space="preserve"> as a</w:t>
      </w:r>
      <w:r w:rsidR="008046A1">
        <w:t>n</w:t>
      </w:r>
      <w:r w:rsidRPr="00A96B7D">
        <w:t xml:space="preserve"> honor student with a 3.6 GPA.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57D5ED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125D71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8D65B4" wp14:editId="32836E2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6C920" id="Experience_x0020_in_x0020_circle_x0020_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3B9AF0E" w14:textId="77777777" w:rsidR="005E088C" w:rsidRPr="00565B06" w:rsidRDefault="006948EB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C769ECE0D981B448A84C8B3F0A3D435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5AB35C7" w14:textId="0F1E4FCF" w:rsidR="005E088C" w:rsidRPr="00565B06" w:rsidRDefault="00522D1D" w:rsidP="00B47E1E">
      <w:pPr>
        <w:pStyle w:val="Heading2"/>
      </w:pPr>
      <w:r>
        <w:t>Web Developer Consultant</w:t>
      </w:r>
      <w:r w:rsidR="005E088C" w:rsidRPr="00565B06">
        <w:t xml:space="preserve"> | </w:t>
      </w:r>
      <w:r w:rsidR="00FF7420">
        <w:rPr>
          <w:rStyle w:val="Emphasis"/>
        </w:rPr>
        <w:t>Fondation Linafa</w:t>
      </w:r>
      <w:r>
        <w:rPr>
          <w:rStyle w:val="Emphasis"/>
        </w:rPr>
        <w:t xml:space="preserve"> – </w:t>
      </w:r>
      <w:r w:rsidR="00FF7420">
        <w:rPr>
          <w:rStyle w:val="Emphasis"/>
        </w:rPr>
        <w:t>Brazzaville</w:t>
      </w:r>
      <w:r>
        <w:rPr>
          <w:rStyle w:val="Emphasis"/>
        </w:rPr>
        <w:t xml:space="preserve">, </w:t>
      </w:r>
      <w:r w:rsidR="00FF7420">
        <w:rPr>
          <w:rStyle w:val="Emphasis"/>
        </w:rPr>
        <w:t xml:space="preserve">Republic of </w:t>
      </w:r>
      <w:r>
        <w:rPr>
          <w:rStyle w:val="Emphasis"/>
        </w:rPr>
        <w:t>Congo</w:t>
      </w:r>
    </w:p>
    <w:p w14:paraId="243AFE2E" w14:textId="2B293C77" w:rsidR="005E088C" w:rsidRPr="00565B06" w:rsidRDefault="00E61328" w:rsidP="004F199F">
      <w:pPr>
        <w:pStyle w:val="Heading3"/>
      </w:pPr>
      <w:r>
        <w:t>June 2017</w:t>
      </w:r>
      <w:r w:rsidR="005E088C" w:rsidRPr="00565B06">
        <w:t xml:space="preserve"> – </w:t>
      </w:r>
      <w:r w:rsidR="00522D1D">
        <w:t>July 2017</w:t>
      </w:r>
    </w:p>
    <w:p w14:paraId="0635F5A5" w14:textId="76BB7812" w:rsidR="005E088C" w:rsidRDefault="007F05C4" w:rsidP="007F05C4">
      <w:r>
        <w:t>- Developed</w:t>
      </w:r>
      <w:r w:rsidR="00E61328" w:rsidRPr="00E61328">
        <w:t xml:space="preserve"> a highly secured a</w:t>
      </w:r>
      <w:r w:rsidR="00E61328">
        <w:t>nd responsive e-commerce web application</w:t>
      </w:r>
      <w:r w:rsidR="00543BD8">
        <w:t xml:space="preserve"> using Django and Django-Oscar framework</w:t>
      </w:r>
      <w:r w:rsidR="00643D46">
        <w:t>s</w:t>
      </w:r>
      <w:r w:rsidR="00543BD8">
        <w:t>.</w:t>
      </w:r>
      <w:r w:rsidR="006C035B">
        <w:t xml:space="preserve"> </w:t>
      </w:r>
    </w:p>
    <w:p w14:paraId="6001B5B5" w14:textId="4F172E1B" w:rsidR="00E61328" w:rsidRPr="00565B06" w:rsidRDefault="00E61328" w:rsidP="00E61328">
      <w:pPr>
        <w:pStyle w:val="Heading2"/>
      </w:pPr>
      <w:r>
        <w:t>Web Developer Consultant</w:t>
      </w:r>
      <w:r w:rsidRPr="00565B06">
        <w:t xml:space="preserve"> | </w:t>
      </w:r>
      <w:r>
        <w:rPr>
          <w:rStyle w:val="Emphasis"/>
        </w:rPr>
        <w:t>Green Rock Motors – Hasbrouck Heights, NJ</w:t>
      </w:r>
    </w:p>
    <w:p w14:paraId="3CA4D831" w14:textId="17E760BD" w:rsidR="00E61328" w:rsidRPr="00565B06" w:rsidRDefault="00E61328" w:rsidP="00E61328">
      <w:pPr>
        <w:pStyle w:val="Heading3"/>
      </w:pPr>
      <w:r>
        <w:t>March 2017</w:t>
      </w:r>
      <w:r w:rsidRPr="00565B06">
        <w:t xml:space="preserve"> – </w:t>
      </w:r>
      <w:r>
        <w:t>July 2017</w:t>
      </w:r>
    </w:p>
    <w:p w14:paraId="478091E4" w14:textId="193C24EC" w:rsidR="00E61328" w:rsidRDefault="007F05C4" w:rsidP="007F05C4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 D</w:t>
      </w:r>
      <w:r w:rsidR="00643D46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eveloped</w:t>
      </w:r>
      <w:r w:rsidR="00E61328" w:rsidRPr="00E61328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a </w:t>
      </w:r>
      <w:r w:rsidR="00543BD8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WordPress </w:t>
      </w:r>
      <w:r w:rsidR="00E61328" w:rsidRPr="00E61328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web application for a car listing company where users can search </w:t>
      </w:r>
      <w:r w:rsidR="00E61328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for </w:t>
      </w:r>
      <w:r w:rsidR="00E61328" w:rsidRPr="00E61328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cars and offer their cars for sale. </w:t>
      </w:r>
      <w:r w:rsidR="00643D46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The website helped Green Rock Motors increase their sales.</w:t>
      </w:r>
    </w:p>
    <w:p w14:paraId="5F1D60A1" w14:textId="2EB16319" w:rsidR="005E088C" w:rsidRPr="00565B06" w:rsidRDefault="00E61328" w:rsidP="00B47E1E">
      <w:pPr>
        <w:pStyle w:val="Heading2"/>
      </w:pPr>
      <w:r>
        <w:t>Web Master</w:t>
      </w:r>
      <w:r w:rsidR="002D5F27">
        <w:t xml:space="preserve"> Intern</w:t>
      </w:r>
      <w:r w:rsidR="005E088C" w:rsidRPr="00565B06">
        <w:t xml:space="preserve"> | </w:t>
      </w:r>
      <w:r>
        <w:rPr>
          <w:rStyle w:val="Emphasis"/>
        </w:rPr>
        <w:t>JuriAfrique – New York, NY</w:t>
      </w:r>
    </w:p>
    <w:p w14:paraId="0510E858" w14:textId="3E325BF3" w:rsidR="005E088C" w:rsidRPr="00565B06" w:rsidRDefault="00E61328" w:rsidP="004F199F">
      <w:pPr>
        <w:pStyle w:val="Heading3"/>
      </w:pPr>
      <w:r>
        <w:t>january 2016</w:t>
      </w:r>
      <w:r w:rsidR="005E088C" w:rsidRPr="00565B06">
        <w:t xml:space="preserve"> – </w:t>
      </w:r>
      <w:r w:rsidR="00FF7420">
        <w:t>DECEMBER 2016</w:t>
      </w:r>
    </w:p>
    <w:p w14:paraId="2D53435E" w14:textId="10C6ED30" w:rsidR="00643D46" w:rsidRPr="00565B06" w:rsidRDefault="007F05C4" w:rsidP="005E088C">
      <w:r>
        <w:t xml:space="preserve">- </w:t>
      </w:r>
      <w:r w:rsidR="00CD1091">
        <w:t>Administered</w:t>
      </w:r>
      <w:r w:rsidR="00E61328" w:rsidRPr="00E61328">
        <w:t xml:space="preserve"> a Word</w:t>
      </w:r>
      <w:r w:rsidR="00E61328">
        <w:t>P</w:t>
      </w:r>
      <w:r w:rsidR="00E61328" w:rsidRPr="00E61328">
        <w:t>ress website's content and users.</w:t>
      </w:r>
      <w:r w:rsidR="00543BD8"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6EBAB47" w14:textId="77777777" w:rsidTr="007F05C4">
        <w:trPr>
          <w:trHeight w:val="621"/>
        </w:trPr>
        <w:tc>
          <w:tcPr>
            <w:tcW w:w="720" w:type="dxa"/>
            <w:tcMar>
              <w:right w:w="216" w:type="dxa"/>
            </w:tcMar>
            <w:vAlign w:val="bottom"/>
          </w:tcPr>
          <w:p w14:paraId="575B566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24A341" wp14:editId="5397E87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3AFF7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60DB528" w14:textId="77777777" w:rsidR="00143224" w:rsidRPr="00565B06" w:rsidRDefault="006948EB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0A387160E2BC344F893F404F93363108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02C9770" w14:textId="77777777" w:rsidTr="00565B06">
        <w:tc>
          <w:tcPr>
            <w:tcW w:w="4320" w:type="dxa"/>
          </w:tcPr>
          <w:p w14:paraId="0A16A447" w14:textId="0D8DF977" w:rsidR="00143224" w:rsidRPr="00565B06" w:rsidRDefault="00CD1091" w:rsidP="00565B06">
            <w:pPr>
              <w:pStyle w:val="ListBullet"/>
              <w:spacing w:after="80"/>
            </w:pPr>
            <w:r>
              <w:t>Python - Dj</w:t>
            </w:r>
            <w:r w:rsidR="00522D1D">
              <w:t>ango</w:t>
            </w:r>
          </w:p>
          <w:p w14:paraId="28F74EC1" w14:textId="63330655" w:rsidR="00316CE4" w:rsidRDefault="00E55393" w:rsidP="00E55393">
            <w:pPr>
              <w:pStyle w:val="ListBullet"/>
              <w:spacing w:after="80"/>
            </w:pPr>
            <w:r>
              <w:t>Java</w:t>
            </w:r>
            <w:r w:rsidR="00CD1091">
              <w:t xml:space="preserve">  </w:t>
            </w:r>
          </w:p>
          <w:p w14:paraId="21A8F756" w14:textId="4CF64F58" w:rsidR="00522D1D" w:rsidRPr="00565B06" w:rsidRDefault="00E55393" w:rsidP="00522D1D">
            <w:pPr>
              <w:pStyle w:val="ListBullet"/>
              <w:spacing w:after="80"/>
            </w:pPr>
            <w:r>
              <w:t>PL/SQL</w:t>
            </w:r>
            <w:r w:rsidR="00CD1091">
              <w:t xml:space="preserve"> - Oracle</w:t>
            </w:r>
          </w:p>
        </w:tc>
        <w:tc>
          <w:tcPr>
            <w:tcW w:w="4320" w:type="dxa"/>
            <w:tcMar>
              <w:left w:w="576" w:type="dxa"/>
            </w:tcMar>
          </w:tcPr>
          <w:p w14:paraId="6A2552EA" w14:textId="32BE2FF6" w:rsidR="00143224" w:rsidRPr="00565B06" w:rsidRDefault="00E61328" w:rsidP="00565B06">
            <w:pPr>
              <w:pStyle w:val="ListBullet"/>
              <w:spacing w:after="80"/>
            </w:pPr>
            <w:r>
              <w:t>JavaS</w:t>
            </w:r>
            <w:r w:rsidR="00522D1D">
              <w:t xml:space="preserve">cript </w:t>
            </w:r>
            <w:r w:rsidR="007D4963">
              <w:t>–</w:t>
            </w:r>
            <w:r w:rsidR="00522D1D">
              <w:t xml:space="preserve"> </w:t>
            </w:r>
            <w:r w:rsidR="00CD1091">
              <w:t>Node JS</w:t>
            </w:r>
          </w:p>
          <w:p w14:paraId="34EACF73" w14:textId="229C76F0" w:rsidR="00F904FC" w:rsidRPr="00565B06" w:rsidRDefault="00522D1D" w:rsidP="00565B06">
            <w:pPr>
              <w:pStyle w:val="ListBullet"/>
              <w:spacing w:after="80"/>
            </w:pPr>
            <w:r>
              <w:t>HTML</w:t>
            </w:r>
            <w:r w:rsidR="00CD1091">
              <w:t>5</w:t>
            </w:r>
            <w:r>
              <w:t xml:space="preserve"> </w:t>
            </w:r>
            <w:r w:rsidR="00CD1091">
              <w:t>–</w:t>
            </w:r>
            <w:r>
              <w:t xml:space="preserve"> CSS</w:t>
            </w:r>
            <w:r w:rsidR="00CD1091">
              <w:t>3</w:t>
            </w:r>
          </w:p>
          <w:p w14:paraId="2F252C98" w14:textId="4542C70F" w:rsidR="00F904FC" w:rsidRPr="00565B06" w:rsidRDefault="00CD1091" w:rsidP="00522D1D">
            <w:pPr>
              <w:pStyle w:val="ListBullet"/>
              <w:spacing w:after="80"/>
            </w:pPr>
            <w:r>
              <w:t>WordPress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1C185B0" w14:textId="77777777" w:rsidTr="00E61328">
        <w:trPr>
          <w:trHeight w:val="657"/>
        </w:trPr>
        <w:tc>
          <w:tcPr>
            <w:tcW w:w="725" w:type="dxa"/>
            <w:tcMar>
              <w:right w:w="216" w:type="dxa"/>
            </w:tcMar>
            <w:vAlign w:val="bottom"/>
          </w:tcPr>
          <w:p w14:paraId="09BA83D3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BD7D17" wp14:editId="517491C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1C6F92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35FEADA" w14:textId="67975025" w:rsidR="00AC7C34" w:rsidRPr="00565B06" w:rsidRDefault="00FF7420" w:rsidP="00522D1D">
            <w:pPr>
              <w:pStyle w:val="Heading1"/>
              <w:outlineLvl w:val="0"/>
            </w:pPr>
            <w:r>
              <w:t>REFERENCES</w:t>
            </w:r>
          </w:p>
        </w:tc>
      </w:tr>
    </w:tbl>
    <w:p w14:paraId="5E5183F1" w14:textId="4A6BFAF5" w:rsidR="00161F9C" w:rsidRDefault="00FF7420" w:rsidP="00161F9C">
      <w:pPr>
        <w:pStyle w:val="ListBullet"/>
      </w:pPr>
      <w:r>
        <w:t xml:space="preserve">Romance Buie – </w:t>
      </w:r>
      <w:r w:rsidRPr="00D73DB5">
        <w:rPr>
          <w:b/>
        </w:rPr>
        <w:t xml:space="preserve">Green </w:t>
      </w:r>
      <w:r w:rsidR="00D73DB5" w:rsidRPr="00D73DB5">
        <w:rPr>
          <w:b/>
        </w:rPr>
        <w:t xml:space="preserve">Rock Motors | </w:t>
      </w:r>
      <w:r w:rsidRPr="00D73DB5">
        <w:rPr>
          <w:b/>
        </w:rPr>
        <w:t>+1</w:t>
      </w:r>
      <w:r w:rsidR="00D73DB5" w:rsidRPr="00D73DB5">
        <w:rPr>
          <w:b/>
        </w:rPr>
        <w:t xml:space="preserve"> (908) 727-0380</w:t>
      </w:r>
    </w:p>
    <w:p w14:paraId="038F9D86" w14:textId="5FF97B2A" w:rsidR="00FF7420" w:rsidRDefault="00FF7420" w:rsidP="00FF7420">
      <w:pPr>
        <w:pStyle w:val="ListBullet"/>
      </w:pPr>
      <w:r>
        <w:t>Ken Bodjoua</w:t>
      </w:r>
      <w:r w:rsidR="00D73DB5">
        <w:t xml:space="preserve"> – </w:t>
      </w:r>
      <w:r w:rsidR="00D73DB5" w:rsidRPr="00D73DB5">
        <w:rPr>
          <w:b/>
        </w:rPr>
        <w:t>Fondation Linafa | + (201) 423-3730</w:t>
      </w:r>
    </w:p>
    <w:p w14:paraId="18327846" w14:textId="58A9D851" w:rsidR="00316CE4" w:rsidRPr="00565B06" w:rsidRDefault="00FF7420" w:rsidP="00522D1D">
      <w:pPr>
        <w:pStyle w:val="ListBullet"/>
      </w:pPr>
      <w:r>
        <w:t xml:space="preserve">Emery Mukendi Wafwana – </w:t>
      </w:r>
      <w:r w:rsidRPr="00D73DB5">
        <w:rPr>
          <w:b/>
        </w:rPr>
        <w:t xml:space="preserve">JuriAfrique </w:t>
      </w:r>
      <w:r w:rsidR="00D73DB5" w:rsidRPr="00D73DB5">
        <w:rPr>
          <w:b/>
        </w:rPr>
        <w:t>|</w:t>
      </w:r>
      <w:r w:rsidRPr="00D73DB5">
        <w:rPr>
          <w:b/>
        </w:rPr>
        <w:t xml:space="preserve"> +1 (201) 790-6749</w:t>
      </w:r>
      <w:bookmarkStart w:id="0" w:name="_GoBack"/>
      <w:bookmarkEnd w:id="0"/>
    </w:p>
    <w:sectPr w:rsidR="00316CE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B7E4D" w14:textId="77777777" w:rsidR="006948EB" w:rsidRDefault="006948EB" w:rsidP="00F534FB">
      <w:pPr>
        <w:spacing w:after="0"/>
      </w:pPr>
      <w:r>
        <w:separator/>
      </w:r>
    </w:p>
  </w:endnote>
  <w:endnote w:type="continuationSeparator" w:id="0">
    <w:p w14:paraId="39232DE0" w14:textId="77777777" w:rsidR="006948EB" w:rsidRDefault="006948E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F6B7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A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5CFA9" w14:textId="77777777" w:rsidR="006948EB" w:rsidRDefault="006948EB" w:rsidP="00F534FB">
      <w:pPr>
        <w:spacing w:after="0"/>
      </w:pPr>
      <w:r>
        <w:separator/>
      </w:r>
    </w:p>
  </w:footnote>
  <w:footnote w:type="continuationSeparator" w:id="0">
    <w:p w14:paraId="70B8CA4F" w14:textId="77777777" w:rsidR="006948EB" w:rsidRDefault="006948E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9A5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7F9A62" wp14:editId="385271C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5F3E3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2923B99"/>
    <w:multiLevelType w:val="hybridMultilevel"/>
    <w:tmpl w:val="47529B9A"/>
    <w:lvl w:ilvl="0" w:tplc="B994DF4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0DA3877"/>
    <w:multiLevelType w:val="hybridMultilevel"/>
    <w:tmpl w:val="2A9ADE28"/>
    <w:lvl w:ilvl="0" w:tplc="E012AE9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C45022"/>
    <w:multiLevelType w:val="hybridMultilevel"/>
    <w:tmpl w:val="807A25E4"/>
    <w:lvl w:ilvl="0" w:tplc="B80880A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501216"/>
    <w:multiLevelType w:val="hybridMultilevel"/>
    <w:tmpl w:val="5A108446"/>
    <w:lvl w:ilvl="0" w:tplc="FF76ED9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7D24CC"/>
    <w:multiLevelType w:val="hybridMultilevel"/>
    <w:tmpl w:val="3586B0A4"/>
    <w:lvl w:ilvl="0" w:tplc="FEF0D9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C1A20"/>
    <w:multiLevelType w:val="hybridMultilevel"/>
    <w:tmpl w:val="7100AD22"/>
    <w:lvl w:ilvl="0" w:tplc="5FD6F6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9667D"/>
    <w:multiLevelType w:val="hybridMultilevel"/>
    <w:tmpl w:val="3454CC72"/>
    <w:lvl w:ilvl="0" w:tplc="7B90C4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F3F52"/>
    <w:multiLevelType w:val="hybridMultilevel"/>
    <w:tmpl w:val="5F7A52DE"/>
    <w:lvl w:ilvl="0" w:tplc="ED5C9BE0">
      <w:numFmt w:val="bullet"/>
      <w:lvlText w:val="D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91E20"/>
    <w:multiLevelType w:val="hybridMultilevel"/>
    <w:tmpl w:val="836686E0"/>
    <w:lvl w:ilvl="0" w:tplc="17A09E6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D512A"/>
    <w:multiLevelType w:val="hybridMultilevel"/>
    <w:tmpl w:val="6BB431DA"/>
    <w:lvl w:ilvl="0" w:tplc="AC8E402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23"/>
  </w:num>
  <w:num w:numId="17">
    <w:abstractNumId w:val="22"/>
  </w:num>
  <w:num w:numId="18">
    <w:abstractNumId w:val="14"/>
  </w:num>
  <w:num w:numId="19">
    <w:abstractNumId w:val="15"/>
  </w:num>
  <w:num w:numId="20">
    <w:abstractNumId w:val="13"/>
  </w:num>
  <w:num w:numId="21">
    <w:abstractNumId w:val="19"/>
  </w:num>
  <w:num w:numId="22">
    <w:abstractNumId w:val="21"/>
  </w:num>
  <w:num w:numId="23">
    <w:abstractNumId w:val="10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10"/>
    <w:rsid w:val="00002750"/>
    <w:rsid w:val="00004D4E"/>
    <w:rsid w:val="00011895"/>
    <w:rsid w:val="00013818"/>
    <w:rsid w:val="00015254"/>
    <w:rsid w:val="00024730"/>
    <w:rsid w:val="0002699E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3DEE"/>
    <w:rsid w:val="00144839"/>
    <w:rsid w:val="00145B33"/>
    <w:rsid w:val="001468F3"/>
    <w:rsid w:val="00152C3A"/>
    <w:rsid w:val="001539C4"/>
    <w:rsid w:val="00161F9C"/>
    <w:rsid w:val="00162BEE"/>
    <w:rsid w:val="00165A73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2C2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1F4"/>
    <w:rsid w:val="00297ED0"/>
    <w:rsid w:val="002A4EDA"/>
    <w:rsid w:val="002B3FC8"/>
    <w:rsid w:val="002D5F27"/>
    <w:rsid w:val="002F10E7"/>
    <w:rsid w:val="002F69E4"/>
    <w:rsid w:val="00300A98"/>
    <w:rsid w:val="0030724A"/>
    <w:rsid w:val="00316CE4"/>
    <w:rsid w:val="00320D10"/>
    <w:rsid w:val="00323C3F"/>
    <w:rsid w:val="003279A4"/>
    <w:rsid w:val="00337114"/>
    <w:rsid w:val="0035004C"/>
    <w:rsid w:val="003571C8"/>
    <w:rsid w:val="00367E2D"/>
    <w:rsid w:val="00383057"/>
    <w:rsid w:val="003930B6"/>
    <w:rsid w:val="0039703C"/>
    <w:rsid w:val="003974BB"/>
    <w:rsid w:val="003A091E"/>
    <w:rsid w:val="003E06AC"/>
    <w:rsid w:val="003E5D64"/>
    <w:rsid w:val="003F457B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C02"/>
    <w:rsid w:val="00501CC3"/>
    <w:rsid w:val="005106C0"/>
    <w:rsid w:val="00522D1D"/>
    <w:rsid w:val="005247B7"/>
    <w:rsid w:val="005324B1"/>
    <w:rsid w:val="005372FA"/>
    <w:rsid w:val="00543BD8"/>
    <w:rsid w:val="00556337"/>
    <w:rsid w:val="005611C3"/>
    <w:rsid w:val="00562422"/>
    <w:rsid w:val="00563BB0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3D46"/>
    <w:rsid w:val="00644D4E"/>
    <w:rsid w:val="00647802"/>
    <w:rsid w:val="00663536"/>
    <w:rsid w:val="006648D4"/>
    <w:rsid w:val="00673F18"/>
    <w:rsid w:val="00676CEB"/>
    <w:rsid w:val="00683A86"/>
    <w:rsid w:val="0069300B"/>
    <w:rsid w:val="006948EB"/>
    <w:rsid w:val="006A4C72"/>
    <w:rsid w:val="006B2D9C"/>
    <w:rsid w:val="006C035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5E8A"/>
    <w:rsid w:val="007A729F"/>
    <w:rsid w:val="007B3F4F"/>
    <w:rsid w:val="007C0E0E"/>
    <w:rsid w:val="007C153D"/>
    <w:rsid w:val="007C333C"/>
    <w:rsid w:val="007C34A8"/>
    <w:rsid w:val="007D4963"/>
    <w:rsid w:val="007E7052"/>
    <w:rsid w:val="007F05C4"/>
    <w:rsid w:val="007F71A4"/>
    <w:rsid w:val="008030EE"/>
    <w:rsid w:val="008042C6"/>
    <w:rsid w:val="008046A1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D77B3"/>
    <w:rsid w:val="008E5483"/>
    <w:rsid w:val="008F4532"/>
    <w:rsid w:val="00917E59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6B7D"/>
    <w:rsid w:val="00AA04BD"/>
    <w:rsid w:val="00AA276C"/>
    <w:rsid w:val="00AB673E"/>
    <w:rsid w:val="00AC34BD"/>
    <w:rsid w:val="00AC7C34"/>
    <w:rsid w:val="00AD121E"/>
    <w:rsid w:val="00AD2081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1091"/>
    <w:rsid w:val="00CE2C76"/>
    <w:rsid w:val="00CF030A"/>
    <w:rsid w:val="00D046EF"/>
    <w:rsid w:val="00D22E33"/>
    <w:rsid w:val="00D35BBD"/>
    <w:rsid w:val="00D37FAD"/>
    <w:rsid w:val="00D50398"/>
    <w:rsid w:val="00D5184A"/>
    <w:rsid w:val="00D5627D"/>
    <w:rsid w:val="00D6600D"/>
    <w:rsid w:val="00D70757"/>
    <w:rsid w:val="00D728D5"/>
    <w:rsid w:val="00D73C98"/>
    <w:rsid w:val="00D73DB5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55393"/>
    <w:rsid w:val="00E61328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3648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89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320D10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D10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52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oisekapanda@gmail.com" TargetMode="External"/><Relationship Id="rId9" Type="http://schemas.openxmlformats.org/officeDocument/2006/relationships/hyperlink" Target="http://www.moise95.win" TargetMode="External"/><Relationship Id="rId10" Type="http://schemas.openxmlformats.org/officeDocument/2006/relationships/hyperlink" Target="http://www.github.com/moisekap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MW/Downloads/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7C51717DCE12408608BF21724AA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C8B9B-34F5-764B-B75D-B0C47513E226}"/>
      </w:docPartPr>
      <w:docPartBody>
        <w:p w:rsidR="0077103D" w:rsidRDefault="00DD260E">
          <w:pPr>
            <w:pStyle w:val="227C51717DCE12408608BF21724AA215"/>
          </w:pPr>
          <w:r w:rsidRPr="00565B06">
            <w:t>Education</w:t>
          </w:r>
        </w:p>
      </w:docPartBody>
    </w:docPart>
    <w:docPart>
      <w:docPartPr>
        <w:name w:val="BC769ECE0D981B448A84C8B3F0A3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F4193-61AF-5E4C-A605-D78871E88E88}"/>
      </w:docPartPr>
      <w:docPartBody>
        <w:p w:rsidR="0077103D" w:rsidRDefault="00DD260E">
          <w:pPr>
            <w:pStyle w:val="BC769ECE0D981B448A84C8B3F0A3D435"/>
          </w:pPr>
          <w:r w:rsidRPr="00565B06">
            <w:t>Experience</w:t>
          </w:r>
        </w:p>
      </w:docPartBody>
    </w:docPart>
    <w:docPart>
      <w:docPartPr>
        <w:name w:val="0A387160E2BC344F893F404F93363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2FFC3-A17F-1649-A411-E11ADCCA2921}"/>
      </w:docPartPr>
      <w:docPartBody>
        <w:p w:rsidR="0077103D" w:rsidRDefault="00DD260E">
          <w:pPr>
            <w:pStyle w:val="0A387160E2BC344F893F404F93363108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0E"/>
    <w:rsid w:val="000D075D"/>
    <w:rsid w:val="0016564C"/>
    <w:rsid w:val="00530903"/>
    <w:rsid w:val="00571653"/>
    <w:rsid w:val="0063584B"/>
    <w:rsid w:val="0077103D"/>
    <w:rsid w:val="008D4BB7"/>
    <w:rsid w:val="00A344B0"/>
    <w:rsid w:val="00C822ED"/>
    <w:rsid w:val="00D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22D70AD37D6D4CAAEFC4B9DF001558">
    <w:name w:val="6022D70AD37D6D4CAAEFC4B9DF001558"/>
  </w:style>
  <w:style w:type="paragraph" w:customStyle="1" w:styleId="BD9FBB72481C2844BCDD94F4AD874A0D">
    <w:name w:val="BD9FBB72481C2844BCDD94F4AD874A0D"/>
  </w:style>
  <w:style w:type="paragraph" w:customStyle="1" w:styleId="53569FFB5B21934D99298A235D62B1C4">
    <w:name w:val="53569FFB5B21934D99298A235D62B1C4"/>
  </w:style>
  <w:style w:type="paragraph" w:customStyle="1" w:styleId="6CA884C5AD14F244BD4A54BCAB38D706">
    <w:name w:val="6CA884C5AD14F244BD4A54BCAB38D706"/>
  </w:style>
  <w:style w:type="paragraph" w:customStyle="1" w:styleId="227C51717DCE12408608BF21724AA215">
    <w:name w:val="227C51717DCE12408608BF21724AA215"/>
  </w:style>
  <w:style w:type="paragraph" w:customStyle="1" w:styleId="032A3585331B1D49BF19ECB8F7D9FD10">
    <w:name w:val="032A3585331B1D49BF19ECB8F7D9FD1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73F98DE01BE7049AD3257A0E9206957">
    <w:name w:val="373F98DE01BE7049AD3257A0E9206957"/>
  </w:style>
  <w:style w:type="paragraph" w:customStyle="1" w:styleId="DC293A6B3C474F488F9C1CAAC8007EE1">
    <w:name w:val="DC293A6B3C474F488F9C1CAAC8007EE1"/>
  </w:style>
  <w:style w:type="paragraph" w:customStyle="1" w:styleId="593230A60DE99C428DA53F5B85AB9ADB">
    <w:name w:val="593230A60DE99C428DA53F5B85AB9ADB"/>
  </w:style>
  <w:style w:type="paragraph" w:customStyle="1" w:styleId="EC1A184B9516E94B8724263BA3AE6F4C">
    <w:name w:val="EC1A184B9516E94B8724263BA3AE6F4C"/>
  </w:style>
  <w:style w:type="paragraph" w:customStyle="1" w:styleId="6F8A149F63664249AE5C982F9E8C112E">
    <w:name w:val="6F8A149F63664249AE5C982F9E8C112E"/>
  </w:style>
  <w:style w:type="paragraph" w:customStyle="1" w:styleId="30D4D413ED886C4F9F72D0D66E880FFB">
    <w:name w:val="30D4D413ED886C4F9F72D0D66E880FFB"/>
  </w:style>
  <w:style w:type="paragraph" w:customStyle="1" w:styleId="9C4D8946A9D7AF489D1BC0F237174C58">
    <w:name w:val="9C4D8946A9D7AF489D1BC0F237174C58"/>
  </w:style>
  <w:style w:type="paragraph" w:customStyle="1" w:styleId="1A369BC43EFAC648B5F14EA5CBCAFEE6">
    <w:name w:val="1A369BC43EFAC648B5F14EA5CBCAFEE6"/>
  </w:style>
  <w:style w:type="paragraph" w:customStyle="1" w:styleId="133F2D5DC6B92747859B8D8073CC9A78">
    <w:name w:val="133F2D5DC6B92747859B8D8073CC9A78"/>
  </w:style>
  <w:style w:type="paragraph" w:customStyle="1" w:styleId="BC769ECE0D981B448A84C8B3F0A3D435">
    <w:name w:val="BC769ECE0D981B448A84C8B3F0A3D435"/>
  </w:style>
  <w:style w:type="paragraph" w:customStyle="1" w:styleId="900E8E01799C0248AA0CE8CD2FC68157">
    <w:name w:val="900E8E01799C0248AA0CE8CD2FC68157"/>
  </w:style>
  <w:style w:type="paragraph" w:customStyle="1" w:styleId="C22FD2C5791A944884CBFC6C31ECB2C6">
    <w:name w:val="C22FD2C5791A944884CBFC6C31ECB2C6"/>
  </w:style>
  <w:style w:type="paragraph" w:customStyle="1" w:styleId="99DD3AE36DD7064C85EB62DE8648194A">
    <w:name w:val="99DD3AE36DD7064C85EB62DE8648194A"/>
  </w:style>
  <w:style w:type="paragraph" w:customStyle="1" w:styleId="BBC2870DFE256D4E894E3684674EF8EF">
    <w:name w:val="BBC2870DFE256D4E894E3684674EF8EF"/>
  </w:style>
  <w:style w:type="paragraph" w:customStyle="1" w:styleId="42C7EB8D6EA7A1468776025B8B729C12">
    <w:name w:val="42C7EB8D6EA7A1468776025B8B729C12"/>
  </w:style>
  <w:style w:type="paragraph" w:customStyle="1" w:styleId="F5294368F199E449803B081C5790656F">
    <w:name w:val="F5294368F199E449803B081C5790656F"/>
  </w:style>
  <w:style w:type="paragraph" w:customStyle="1" w:styleId="293C7B60F76DBA43B324C9885D8C2DB6">
    <w:name w:val="293C7B60F76DBA43B324C9885D8C2DB6"/>
  </w:style>
  <w:style w:type="paragraph" w:customStyle="1" w:styleId="119DB6F739C33E4CBEF4F27EED3F11D7">
    <w:name w:val="119DB6F739C33E4CBEF4F27EED3F11D7"/>
  </w:style>
  <w:style w:type="paragraph" w:customStyle="1" w:styleId="95160C46C46970409149CCECE04811BA">
    <w:name w:val="95160C46C46970409149CCECE04811BA"/>
  </w:style>
  <w:style w:type="paragraph" w:customStyle="1" w:styleId="ED8527BD06E108409C9DD9DB7979402B">
    <w:name w:val="ED8527BD06E108409C9DD9DB7979402B"/>
  </w:style>
  <w:style w:type="paragraph" w:customStyle="1" w:styleId="0A387160E2BC344F893F404F93363108">
    <w:name w:val="0A387160E2BC344F893F404F93363108"/>
  </w:style>
  <w:style w:type="paragraph" w:customStyle="1" w:styleId="E80CF505BEF1294CA034462AD24267F4">
    <w:name w:val="E80CF505BEF1294CA034462AD24267F4"/>
  </w:style>
  <w:style w:type="paragraph" w:customStyle="1" w:styleId="C05912D7FA4F454FAB9CB80843FD23FA">
    <w:name w:val="C05912D7FA4F454FAB9CB80843FD23FA"/>
  </w:style>
  <w:style w:type="paragraph" w:customStyle="1" w:styleId="7D54FFBC3DF09D4E8349F1132B899F6D">
    <w:name w:val="7D54FFBC3DF09D4E8349F1132B899F6D"/>
  </w:style>
  <w:style w:type="paragraph" w:customStyle="1" w:styleId="4E3A7B0F04738E489A36D4E54B2890DA">
    <w:name w:val="4E3A7B0F04738E489A36D4E54B2890DA"/>
  </w:style>
  <w:style w:type="paragraph" w:customStyle="1" w:styleId="F170298172EFA6448D20B459A2205D93">
    <w:name w:val="F170298172EFA6448D20B459A2205D93"/>
  </w:style>
  <w:style w:type="paragraph" w:customStyle="1" w:styleId="455BE1FD24E77846857C4EB605987147">
    <w:name w:val="455BE1FD24E77846857C4EB605987147"/>
  </w:style>
  <w:style w:type="paragraph" w:customStyle="1" w:styleId="23AD7D871EC864458E01FE208BCF576D">
    <w:name w:val="23AD7D871EC864458E01FE208BCF5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31</TotalTime>
  <Pages>1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KAPANDA MUKENDI BAYABO</dc:creator>
  <cp:keywords/>
  <dc:description/>
  <cp:lastModifiedBy>MOISE KAPANDA MUKENDI BAYABO</cp:lastModifiedBy>
  <cp:revision>9</cp:revision>
  <cp:lastPrinted>2017-09-23T02:21:00Z</cp:lastPrinted>
  <dcterms:created xsi:type="dcterms:W3CDTF">2017-09-23T02:21:00Z</dcterms:created>
  <dcterms:modified xsi:type="dcterms:W3CDTF">2017-09-26T15:25:00Z</dcterms:modified>
  <cp:category/>
  <cp:contentStatus/>
</cp:coreProperties>
</file>